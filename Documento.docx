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ACEE2" w14:textId="77777777" w:rsidR="00D150E1" w:rsidRPr="003011E2" w:rsidRDefault="00D150E1" w:rsidP="00C6554A">
      <w:pPr>
        <w:pStyle w:val="Photo"/>
        <w:rPr>
          <w:noProof/>
          <w:lang w:val="es-ES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200F8B78" w14:textId="77777777" w:rsidR="00D150E1" w:rsidRPr="003011E2" w:rsidRDefault="00D150E1" w:rsidP="00C6554A">
      <w:pPr>
        <w:pStyle w:val="Photo"/>
        <w:rPr>
          <w:noProof/>
          <w:lang w:val="es-ES"/>
        </w:rPr>
      </w:pPr>
    </w:p>
    <w:p w14:paraId="0F664C7E" w14:textId="77777777" w:rsidR="00D150E1" w:rsidRPr="003011E2" w:rsidRDefault="00D150E1" w:rsidP="00C6554A">
      <w:pPr>
        <w:pStyle w:val="Photo"/>
        <w:rPr>
          <w:noProof/>
          <w:lang w:val="es-ES"/>
        </w:rPr>
      </w:pPr>
    </w:p>
    <w:p w14:paraId="629145B4" w14:textId="77777777" w:rsidR="00D150E1" w:rsidRPr="003011E2" w:rsidRDefault="00D150E1" w:rsidP="00C6554A">
      <w:pPr>
        <w:pStyle w:val="Photo"/>
        <w:rPr>
          <w:noProof/>
          <w:lang w:val="es-ES"/>
        </w:rPr>
      </w:pPr>
    </w:p>
    <w:p w14:paraId="7A2BF29D" w14:textId="77777777" w:rsidR="00D150E1" w:rsidRPr="003011E2" w:rsidRDefault="00D150E1" w:rsidP="00C6554A">
      <w:pPr>
        <w:pStyle w:val="Photo"/>
        <w:rPr>
          <w:noProof/>
          <w:lang w:val="es-ES"/>
        </w:rPr>
      </w:pPr>
    </w:p>
    <w:p w14:paraId="03076447" w14:textId="77777777" w:rsidR="00C6554A" w:rsidRPr="003011E2" w:rsidRDefault="00D150E1" w:rsidP="00C6554A">
      <w:pPr>
        <w:pStyle w:val="Photo"/>
        <w:rPr>
          <w:lang w:val="es-ES"/>
        </w:rPr>
      </w:pPr>
      <w:r w:rsidRPr="003011E2">
        <w:rPr>
          <w:noProof/>
          <w:lang w:val="es-ES"/>
        </w:rPr>
        <w:drawing>
          <wp:inline distT="0" distB="0" distL="0" distR="0" wp14:anchorId="60F5D001" wp14:editId="5139949F">
            <wp:extent cx="5486400" cy="3083560"/>
            <wp:effectExtent l="38100" t="38100" r="38100" b="40640"/>
            <wp:docPr id="2" name="Picture 2" descr="Bloques de pisos 333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Bloques de pisos 33334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9EB95B" w14:textId="77777777" w:rsidR="00D150E1" w:rsidRPr="003011E2" w:rsidRDefault="00D150E1" w:rsidP="00C6554A">
      <w:pPr>
        <w:pStyle w:val="Photo"/>
        <w:rPr>
          <w:lang w:val="es-ES"/>
        </w:rPr>
      </w:pPr>
    </w:p>
    <w:bookmarkEnd w:id="0"/>
    <w:bookmarkEnd w:id="1"/>
    <w:bookmarkEnd w:id="2"/>
    <w:bookmarkEnd w:id="3"/>
    <w:bookmarkEnd w:id="4"/>
    <w:p w14:paraId="5D39AF6D" w14:textId="77777777" w:rsidR="00C6554A" w:rsidRPr="003011E2" w:rsidRDefault="0033075C" w:rsidP="00C6554A">
      <w:pPr>
        <w:pStyle w:val="Title"/>
        <w:rPr>
          <w:lang w:val="es-ES"/>
        </w:rPr>
      </w:pPr>
      <w:r w:rsidRPr="003011E2">
        <w:rPr>
          <w:lang w:val="es-ES"/>
        </w:rPr>
        <w:t>TIPOLOGÍA Y CICLO DE VIDA DE LOS DATOS</w:t>
      </w:r>
    </w:p>
    <w:p w14:paraId="090BD180" w14:textId="77777777" w:rsidR="00C6554A" w:rsidRPr="003011E2" w:rsidRDefault="0033075C" w:rsidP="00C6554A">
      <w:pPr>
        <w:pStyle w:val="Subtitle"/>
        <w:rPr>
          <w:lang w:val="es-ES"/>
        </w:rPr>
      </w:pPr>
      <w:r w:rsidRPr="003011E2">
        <w:rPr>
          <w:lang w:val="es-ES"/>
        </w:rPr>
        <w:t>PRÁCTICA 1: WEB SCRAPING</w:t>
      </w:r>
    </w:p>
    <w:p w14:paraId="2570DA5E" w14:textId="77777777" w:rsidR="00C6554A" w:rsidRPr="003011E2" w:rsidRDefault="0033075C" w:rsidP="00C6554A">
      <w:pPr>
        <w:pStyle w:val="ContactInfo"/>
        <w:rPr>
          <w:lang w:val="es-ES"/>
        </w:rPr>
      </w:pPr>
      <w:r w:rsidRPr="003011E2">
        <w:rPr>
          <w:lang w:val="es-ES"/>
        </w:rPr>
        <w:t>ALEJANDRO MARTÍNEZ OTAL</w:t>
      </w:r>
      <w:r w:rsidR="00C6554A" w:rsidRPr="003011E2">
        <w:rPr>
          <w:lang w:val="es-ES"/>
        </w:rPr>
        <w:t xml:space="preserve">| </w:t>
      </w:r>
      <w:r w:rsidRPr="003011E2">
        <w:rPr>
          <w:lang w:val="es-ES"/>
        </w:rPr>
        <w:t>WEB SCRAPING</w:t>
      </w:r>
      <w:r w:rsidR="00C6554A" w:rsidRPr="003011E2">
        <w:rPr>
          <w:lang w:val="es-ES"/>
        </w:rPr>
        <w:t xml:space="preserve"> | </w:t>
      </w:r>
      <w:r w:rsidRPr="003011E2">
        <w:rPr>
          <w:lang w:val="es-ES"/>
        </w:rPr>
        <w:t>29/10/2019</w:t>
      </w:r>
      <w:r w:rsidR="00C6554A" w:rsidRPr="003011E2">
        <w:rPr>
          <w:lang w:val="es-ES"/>
        </w:rPr>
        <w:br w:type="page"/>
      </w:r>
    </w:p>
    <w:p w14:paraId="75760AD5" w14:textId="77777777" w:rsidR="00D703DB" w:rsidRPr="003011E2" w:rsidRDefault="00D703DB" w:rsidP="00D703DB">
      <w:pPr>
        <w:pStyle w:val="Heading1"/>
        <w:rPr>
          <w:lang w:val="es-ES"/>
        </w:rPr>
      </w:pPr>
      <w:r w:rsidRPr="003011E2">
        <w:rPr>
          <w:lang w:val="es-ES"/>
        </w:rPr>
        <w:lastRenderedPageBreak/>
        <w:t>Contexto</w:t>
      </w:r>
    </w:p>
    <w:p w14:paraId="4C8A808B" w14:textId="77777777" w:rsidR="00D703DB" w:rsidRPr="003011E2" w:rsidRDefault="00D703DB" w:rsidP="00D703DB">
      <w:pPr>
        <w:rPr>
          <w:lang w:val="es-ES"/>
        </w:rPr>
      </w:pPr>
      <w:r w:rsidRPr="003011E2">
        <w:rPr>
          <w:lang w:val="es-ES"/>
        </w:rPr>
        <w:t>Con este proyecto, a partir d</w:t>
      </w:r>
      <w:r w:rsidR="00CD105F" w:rsidRPr="003011E2">
        <w:rPr>
          <w:lang w:val="es-ES"/>
        </w:rPr>
        <w:t xml:space="preserve">e un </w:t>
      </w:r>
      <w:r w:rsidRPr="003011E2">
        <w:rPr>
          <w:lang w:val="es-ES"/>
        </w:rPr>
        <w:t>portal de alquiler de pisos se puede extraer información sobre el precio de alquiler de habitaciones junto otros parámetros como número de habitaciones, superficie útil,</w:t>
      </w:r>
      <w:r w:rsidR="00D150E1" w:rsidRPr="003011E2">
        <w:rPr>
          <w:lang w:val="es-ES"/>
        </w:rPr>
        <w:t xml:space="preserve"> </w:t>
      </w:r>
      <w:r w:rsidRPr="003011E2">
        <w:rPr>
          <w:lang w:val="es-ES"/>
        </w:rPr>
        <w:t xml:space="preserve">etc.  </w:t>
      </w:r>
    </w:p>
    <w:p w14:paraId="78723560" w14:textId="77777777" w:rsidR="00D1394A" w:rsidRPr="003011E2" w:rsidRDefault="00D1394A" w:rsidP="00D1394A">
      <w:pPr>
        <w:pStyle w:val="Heading1"/>
        <w:rPr>
          <w:lang w:val="es-ES"/>
        </w:rPr>
      </w:pPr>
      <w:r w:rsidRPr="003011E2">
        <w:rPr>
          <w:lang w:val="es-ES"/>
        </w:rPr>
        <w:t>Título dataset</w:t>
      </w:r>
    </w:p>
    <w:p w14:paraId="50769EC2" w14:textId="77777777" w:rsidR="002C74C0" w:rsidRPr="003011E2" w:rsidRDefault="00D1394A" w:rsidP="00D1394A">
      <w:pPr>
        <w:rPr>
          <w:lang w:val="es-ES"/>
        </w:rPr>
      </w:pPr>
      <w:r w:rsidRPr="003011E2">
        <w:rPr>
          <w:lang w:val="es-ES"/>
        </w:rPr>
        <w:t xml:space="preserve">El título elegido para el dataset es : </w:t>
      </w:r>
      <w:r w:rsidR="002936E1" w:rsidRPr="003011E2">
        <w:rPr>
          <w:lang w:val="es-ES"/>
        </w:rPr>
        <w:t>‘’</w:t>
      </w:r>
      <w:r w:rsidR="00CD105F" w:rsidRPr="003011E2">
        <w:rPr>
          <w:lang w:val="es-ES"/>
        </w:rPr>
        <w:t>Métricas para el alquiler</w:t>
      </w:r>
      <w:r w:rsidRPr="003011E2">
        <w:rPr>
          <w:lang w:val="es-ES"/>
        </w:rPr>
        <w:t xml:space="preserve"> de habitaciones por provincia(s)</w:t>
      </w:r>
      <w:r w:rsidR="002936E1" w:rsidRPr="003011E2">
        <w:rPr>
          <w:lang w:val="es-ES"/>
        </w:rPr>
        <w:t>’’</w:t>
      </w:r>
      <w:r w:rsidRPr="003011E2">
        <w:rPr>
          <w:lang w:val="es-ES"/>
        </w:rPr>
        <w:t>.</w:t>
      </w:r>
    </w:p>
    <w:p w14:paraId="71B54E1E" w14:textId="77777777" w:rsidR="00D1394A" w:rsidRPr="003011E2" w:rsidRDefault="00D1394A" w:rsidP="00D1394A">
      <w:pPr>
        <w:pStyle w:val="Heading1"/>
        <w:rPr>
          <w:lang w:val="es-ES"/>
        </w:rPr>
      </w:pPr>
      <w:r w:rsidRPr="003011E2">
        <w:rPr>
          <w:lang w:val="es-ES"/>
        </w:rPr>
        <w:t>Descripción dataset</w:t>
      </w:r>
    </w:p>
    <w:p w14:paraId="5382C657" w14:textId="77777777" w:rsidR="007B695B" w:rsidRPr="003011E2" w:rsidRDefault="00DA4EA0" w:rsidP="007B695B">
      <w:pPr>
        <w:rPr>
          <w:lang w:val="es-ES"/>
        </w:rPr>
      </w:pPr>
      <w:r w:rsidRPr="003011E2">
        <w:rPr>
          <w:lang w:val="es-ES"/>
        </w:rPr>
        <w:t xml:space="preserve">El dataset en concreto para este ejemplo contiene todas las habitaciones disponibles de </w:t>
      </w:r>
      <w:r w:rsidR="00D150E1" w:rsidRPr="003011E2">
        <w:rPr>
          <w:lang w:val="es-ES"/>
        </w:rPr>
        <w:t>alquilar</w:t>
      </w:r>
      <w:r w:rsidRPr="003011E2">
        <w:rPr>
          <w:lang w:val="es-ES"/>
        </w:rPr>
        <w:t xml:space="preserve"> en </w:t>
      </w:r>
      <w:r w:rsidR="00F26C84" w:rsidRPr="003011E2">
        <w:rPr>
          <w:lang w:val="es-ES"/>
        </w:rPr>
        <w:t>provincias</w:t>
      </w:r>
      <w:sdt>
        <w:sdtPr>
          <w:rPr>
            <w:lang w:val="es-ES"/>
          </w:rPr>
          <w:id w:val="-1326204160"/>
          <w:citation/>
        </w:sdtPr>
        <w:sdtContent>
          <w:r w:rsidR="00F26C84" w:rsidRPr="003011E2">
            <w:rPr>
              <w:lang w:val="es-ES"/>
            </w:rPr>
            <w:fldChar w:fldCharType="begin"/>
          </w:r>
          <w:r w:rsidR="00F26C84" w:rsidRPr="003011E2">
            <w:rPr>
              <w:lang w:val="es-ES"/>
            </w:rPr>
            <w:instrText xml:space="preserve"> CITATION Onc \l 3082 </w:instrText>
          </w:r>
          <w:r w:rsidR="00F26C84" w:rsidRPr="003011E2">
            <w:rPr>
              <w:lang w:val="es-ES"/>
            </w:rPr>
            <w:fldChar w:fldCharType="separate"/>
          </w:r>
          <w:r w:rsidR="00481F2D" w:rsidRPr="003011E2">
            <w:rPr>
              <w:noProof/>
              <w:lang w:val="es-ES"/>
            </w:rPr>
            <w:t xml:space="preserve"> [1]</w:t>
          </w:r>
          <w:r w:rsidR="00F26C84" w:rsidRPr="003011E2">
            <w:rPr>
              <w:lang w:val="es-ES"/>
            </w:rPr>
            <w:fldChar w:fldCharType="end"/>
          </w:r>
        </w:sdtContent>
      </w:sdt>
      <w:r w:rsidR="00F26C84" w:rsidRPr="003011E2">
        <w:rPr>
          <w:lang w:val="es-ES"/>
        </w:rPr>
        <w:t xml:space="preserve"> </w:t>
      </w:r>
      <w:r w:rsidRPr="003011E2">
        <w:rPr>
          <w:lang w:val="es-ES"/>
        </w:rPr>
        <w:t>para la fecha 29/10/2019. Este contiene algunos campos que se explican más adelante en el documento como precio, superficie….</w:t>
      </w:r>
    </w:p>
    <w:p w14:paraId="5AFFD1BE" w14:textId="77777777" w:rsidR="007B695B" w:rsidRPr="003011E2" w:rsidRDefault="007B695B" w:rsidP="007B695B">
      <w:pPr>
        <w:pStyle w:val="Heading1"/>
        <w:rPr>
          <w:lang w:val="es-ES"/>
        </w:rPr>
      </w:pPr>
      <w:r w:rsidRPr="003011E2">
        <w:rPr>
          <w:lang w:val="es-ES"/>
        </w:rPr>
        <w:t>Representación gráfica</w:t>
      </w:r>
    </w:p>
    <w:p w14:paraId="231E5392" w14:textId="77777777" w:rsidR="00D150E1" w:rsidRPr="003011E2" w:rsidRDefault="00D150E1" w:rsidP="00D150E1">
      <w:pPr>
        <w:keepNext/>
        <w:rPr>
          <w:lang w:val="es-ES"/>
        </w:rPr>
      </w:pPr>
      <w:r w:rsidRPr="003011E2">
        <w:rPr>
          <w:noProof/>
          <w:lang w:val="es-ES"/>
        </w:rPr>
        <w:drawing>
          <wp:inline distT="0" distB="0" distL="0" distR="0" wp14:anchorId="290784EF" wp14:editId="20839141">
            <wp:extent cx="5486400" cy="3289935"/>
            <wp:effectExtent l="0" t="0" r="0" b="5715"/>
            <wp:docPr id="1" name="Picture 1" descr="Image result for alquiler pisos pis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quiler pisos piso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D0F1" w14:textId="0A0462E9" w:rsidR="007B695B" w:rsidRPr="003011E2" w:rsidRDefault="00D150E1" w:rsidP="00D150E1">
      <w:pPr>
        <w:pStyle w:val="Caption"/>
        <w:jc w:val="center"/>
        <w:rPr>
          <w:lang w:val="es-ES"/>
        </w:rPr>
      </w:pPr>
      <w:r w:rsidRPr="003011E2">
        <w:rPr>
          <w:lang w:val="es-ES"/>
        </w:rPr>
        <w:t xml:space="preserve">Imagen  </w:t>
      </w:r>
      <w:r w:rsidRPr="003011E2">
        <w:rPr>
          <w:lang w:val="es-ES"/>
        </w:rPr>
        <w:fldChar w:fldCharType="begin"/>
      </w:r>
      <w:r w:rsidRPr="003011E2">
        <w:rPr>
          <w:lang w:val="es-ES"/>
        </w:rPr>
        <w:instrText xml:space="preserve"> SEQ Imagen_ \* ARABIC </w:instrText>
      </w:r>
      <w:r w:rsidRPr="003011E2">
        <w:rPr>
          <w:lang w:val="es-ES"/>
        </w:rPr>
        <w:fldChar w:fldCharType="separate"/>
      </w:r>
      <w:r w:rsidR="00032714">
        <w:rPr>
          <w:noProof/>
          <w:lang w:val="es-ES"/>
        </w:rPr>
        <w:t>1</w:t>
      </w:r>
      <w:r w:rsidRPr="003011E2">
        <w:rPr>
          <w:lang w:val="es-ES"/>
        </w:rPr>
        <w:fldChar w:fldCharType="end"/>
      </w:r>
      <w:r w:rsidRPr="003011E2">
        <w:rPr>
          <w:lang w:val="es-ES"/>
        </w:rPr>
        <w:t xml:space="preserve"> El alquiler de piso siempre ha sido un tema polémico que preocupa, especialmente a jóvenes.</w:t>
      </w:r>
    </w:p>
    <w:p w14:paraId="7EF4A3A2" w14:textId="77777777" w:rsidR="007B695B" w:rsidRPr="003011E2" w:rsidRDefault="007B695B" w:rsidP="007B695B">
      <w:pPr>
        <w:rPr>
          <w:lang w:val="es-ES"/>
        </w:rPr>
      </w:pPr>
    </w:p>
    <w:p w14:paraId="0A36883F" w14:textId="77777777" w:rsidR="007B695B" w:rsidRPr="003011E2" w:rsidRDefault="007B695B" w:rsidP="007B695B">
      <w:pPr>
        <w:pStyle w:val="Heading1"/>
        <w:rPr>
          <w:lang w:val="es-ES"/>
        </w:rPr>
      </w:pPr>
      <w:r w:rsidRPr="003011E2">
        <w:rPr>
          <w:lang w:val="es-ES"/>
        </w:rPr>
        <w:t>Contenido</w:t>
      </w:r>
    </w:p>
    <w:p w14:paraId="69159F3E" w14:textId="77777777" w:rsidR="00D1394A" w:rsidRPr="003011E2" w:rsidRDefault="00D1394A" w:rsidP="00D1394A">
      <w:pPr>
        <w:rPr>
          <w:lang w:val="es-ES"/>
        </w:rPr>
      </w:pPr>
      <w:r w:rsidRPr="003011E2">
        <w:rPr>
          <w:lang w:val="es-ES"/>
        </w:rPr>
        <w:t xml:space="preserve">El dataset contiene para cada habitación en </w:t>
      </w:r>
      <w:r w:rsidR="00D150E1" w:rsidRPr="003011E2">
        <w:rPr>
          <w:lang w:val="es-ES"/>
        </w:rPr>
        <w:t>alquiler</w:t>
      </w:r>
      <w:r w:rsidRPr="003011E2">
        <w:rPr>
          <w:lang w:val="es-ES"/>
        </w:rPr>
        <w:t xml:space="preserve"> la siguiente información:</w:t>
      </w:r>
    </w:p>
    <w:p w14:paraId="7D8AFCDD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r w:rsidRPr="003011E2">
        <w:rPr>
          <w:lang w:val="es-ES"/>
        </w:rPr>
        <w:t>Id: Identificador único del piso proporcionado por la propia web.</w:t>
      </w:r>
    </w:p>
    <w:p w14:paraId="5813A757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3011E2">
        <w:rPr>
          <w:lang w:val="es-ES"/>
        </w:rPr>
        <w:t>Location</w:t>
      </w:r>
      <w:proofErr w:type="spellEnd"/>
      <w:r w:rsidRPr="003011E2">
        <w:rPr>
          <w:lang w:val="es-ES"/>
        </w:rPr>
        <w:t>: Localidad dentro de la provincia elegida dónde se encuentra el piso.</w:t>
      </w:r>
    </w:p>
    <w:p w14:paraId="05079498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r w:rsidRPr="003011E2">
        <w:rPr>
          <w:lang w:val="es-ES"/>
        </w:rPr>
        <w:t>Precio: Cantidad en € mensual para el alquiler de la habitación.</w:t>
      </w:r>
    </w:p>
    <w:p w14:paraId="0EDC327C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r w:rsidRPr="003011E2">
        <w:rPr>
          <w:lang w:val="es-ES"/>
        </w:rPr>
        <w:t>Descripción: Se almace</w:t>
      </w:r>
      <w:bookmarkStart w:id="5" w:name="_GoBack"/>
      <w:bookmarkEnd w:id="5"/>
      <w:r w:rsidRPr="003011E2">
        <w:rPr>
          <w:lang w:val="es-ES"/>
        </w:rPr>
        <w:t>na una breve descripción.</w:t>
      </w:r>
    </w:p>
    <w:p w14:paraId="3089796B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3011E2">
        <w:rPr>
          <w:lang w:val="es-ES"/>
        </w:rPr>
        <w:t>Superficieutil</w:t>
      </w:r>
      <w:proofErr w:type="spellEnd"/>
      <w:r w:rsidRPr="003011E2">
        <w:rPr>
          <w:lang w:val="es-ES"/>
        </w:rPr>
        <w:t>: Número de m</w:t>
      </w:r>
      <w:r w:rsidRPr="003011E2">
        <w:rPr>
          <w:vertAlign w:val="superscript"/>
          <w:lang w:val="es-ES"/>
        </w:rPr>
        <w:t xml:space="preserve">2 </w:t>
      </w:r>
      <w:r w:rsidRPr="003011E2">
        <w:rPr>
          <w:lang w:val="es-ES"/>
        </w:rPr>
        <w:t>de la habitación.</w:t>
      </w:r>
    </w:p>
    <w:p w14:paraId="2503C475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3011E2">
        <w:rPr>
          <w:lang w:val="es-ES"/>
        </w:rPr>
        <w:t>Numbanos</w:t>
      </w:r>
      <w:proofErr w:type="spellEnd"/>
      <w:r w:rsidRPr="003011E2">
        <w:rPr>
          <w:lang w:val="es-ES"/>
        </w:rPr>
        <w:t>: Número de baños con los que cuenta el inmueble.</w:t>
      </w:r>
    </w:p>
    <w:p w14:paraId="1C947407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3011E2">
        <w:rPr>
          <w:lang w:val="es-ES"/>
        </w:rPr>
        <w:t>Estadoconservación</w:t>
      </w:r>
      <w:proofErr w:type="spellEnd"/>
      <w:r w:rsidRPr="003011E2">
        <w:rPr>
          <w:lang w:val="es-ES"/>
        </w:rPr>
        <w:t>: Estado en el que se encuentra el inmueble.</w:t>
      </w:r>
    </w:p>
    <w:p w14:paraId="0633FAE0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3011E2">
        <w:rPr>
          <w:lang w:val="es-ES"/>
        </w:rPr>
        <w:t>Gastosincluidosalquiler</w:t>
      </w:r>
      <w:proofErr w:type="spellEnd"/>
      <w:r w:rsidRPr="003011E2">
        <w:rPr>
          <w:lang w:val="es-ES"/>
        </w:rPr>
        <w:t>: Si el precio de la columna ‘Precio’ incluye los gastos.</w:t>
      </w:r>
    </w:p>
    <w:p w14:paraId="132C1E0C" w14:textId="77777777" w:rsidR="00D1394A" w:rsidRPr="003011E2" w:rsidRDefault="00D1394A" w:rsidP="00D1394A">
      <w:pPr>
        <w:pStyle w:val="ListParagraph"/>
        <w:numPr>
          <w:ilvl w:val="0"/>
          <w:numId w:val="16"/>
        </w:numPr>
        <w:rPr>
          <w:lang w:val="es-ES"/>
        </w:rPr>
      </w:pPr>
      <w:proofErr w:type="spellStart"/>
      <w:r w:rsidRPr="003011E2">
        <w:rPr>
          <w:lang w:val="es-ES"/>
        </w:rPr>
        <w:t>Numhabitaciones</w:t>
      </w:r>
      <w:proofErr w:type="spellEnd"/>
      <w:r w:rsidRPr="003011E2">
        <w:rPr>
          <w:lang w:val="es-ES"/>
        </w:rPr>
        <w:t>: Número de habitaciones con los que cuenta el inmueble.</w:t>
      </w:r>
    </w:p>
    <w:p w14:paraId="1E896E74" w14:textId="77777777" w:rsidR="0072092D" w:rsidRPr="003011E2" w:rsidRDefault="0072092D" w:rsidP="00D1394A">
      <w:pPr>
        <w:pStyle w:val="ListParagraph"/>
        <w:numPr>
          <w:ilvl w:val="0"/>
          <w:numId w:val="16"/>
        </w:numPr>
        <w:rPr>
          <w:lang w:val="es-ES"/>
        </w:rPr>
      </w:pPr>
      <w:r w:rsidRPr="003011E2">
        <w:rPr>
          <w:lang w:val="es-ES"/>
        </w:rPr>
        <w:t>Número de inquilinos: Número de personas viviendo en el piso.</w:t>
      </w:r>
    </w:p>
    <w:p w14:paraId="195F258B" w14:textId="77777777" w:rsidR="0072092D" w:rsidRPr="003011E2" w:rsidRDefault="0072092D" w:rsidP="00D1394A">
      <w:pPr>
        <w:pStyle w:val="ListParagraph"/>
        <w:numPr>
          <w:ilvl w:val="0"/>
          <w:numId w:val="16"/>
        </w:numPr>
        <w:rPr>
          <w:lang w:val="es-ES"/>
        </w:rPr>
      </w:pPr>
      <w:r w:rsidRPr="003011E2">
        <w:rPr>
          <w:lang w:val="es-ES"/>
        </w:rPr>
        <w:t>Edad mínima: Edad mínima para entrar.</w:t>
      </w:r>
    </w:p>
    <w:p w14:paraId="72301152" w14:textId="77777777" w:rsidR="0072092D" w:rsidRPr="003011E2" w:rsidRDefault="0072092D" w:rsidP="00D1394A">
      <w:pPr>
        <w:pStyle w:val="ListParagraph"/>
        <w:numPr>
          <w:ilvl w:val="0"/>
          <w:numId w:val="16"/>
        </w:numPr>
        <w:rPr>
          <w:lang w:val="es-ES"/>
        </w:rPr>
      </w:pPr>
      <w:r w:rsidRPr="003011E2">
        <w:rPr>
          <w:lang w:val="es-ES"/>
        </w:rPr>
        <w:t>Género: Género que debe cumplir la persona interesada en entrar.</w:t>
      </w:r>
    </w:p>
    <w:p w14:paraId="39157019" w14:textId="77777777" w:rsidR="007B695B" w:rsidRPr="003011E2" w:rsidRDefault="007B695B" w:rsidP="007B695B">
      <w:pPr>
        <w:rPr>
          <w:lang w:val="es-ES"/>
        </w:rPr>
      </w:pPr>
    </w:p>
    <w:p w14:paraId="067A4BEC" w14:textId="77777777" w:rsidR="007B695B" w:rsidRPr="003011E2" w:rsidRDefault="00DA4EA0" w:rsidP="007B695B">
      <w:pPr>
        <w:pStyle w:val="Heading1"/>
        <w:rPr>
          <w:lang w:val="es-ES"/>
        </w:rPr>
      </w:pPr>
      <w:r w:rsidRPr="003011E2">
        <w:rPr>
          <w:lang w:val="es-ES"/>
        </w:rPr>
        <w:t>Motivación</w:t>
      </w:r>
    </w:p>
    <w:p w14:paraId="1CBF523C" w14:textId="77777777" w:rsidR="0027750F" w:rsidRPr="003011E2" w:rsidRDefault="007B695B" w:rsidP="007B695B">
      <w:pPr>
        <w:rPr>
          <w:lang w:val="es-ES"/>
        </w:rPr>
      </w:pPr>
      <w:r w:rsidRPr="003011E2">
        <w:rPr>
          <w:lang w:val="es-ES"/>
        </w:rPr>
        <w:t xml:space="preserve">El precio de las viviendas siempre ha sido un tema polémico durante los últimos años desde la crisis mobiliaria. </w:t>
      </w:r>
    </w:p>
    <w:p w14:paraId="72C295CB" w14:textId="77777777" w:rsidR="007B695B" w:rsidRPr="003011E2" w:rsidRDefault="007B695B" w:rsidP="007B695B">
      <w:pPr>
        <w:rPr>
          <w:lang w:val="es-ES"/>
        </w:rPr>
      </w:pPr>
      <w:r w:rsidRPr="003011E2">
        <w:rPr>
          <w:lang w:val="es-ES"/>
        </w:rPr>
        <w:t>Obviamente, el precio del alquiler de las habitaciones está ligado al precio de las viviendas</w:t>
      </w:r>
      <w:r w:rsidR="0027750F" w:rsidRPr="003011E2">
        <w:rPr>
          <w:lang w:val="es-ES"/>
        </w:rPr>
        <w:t xml:space="preserve">. La aparición de </w:t>
      </w:r>
      <w:r w:rsidRPr="003011E2">
        <w:rPr>
          <w:lang w:val="es-ES"/>
        </w:rPr>
        <w:t>nuevas formas de alquiler proporcionadas por plataformas como Airbnb han aparecido como alternativas al alquiler tradicional</w:t>
      </w:r>
      <w:r w:rsidR="0027750F" w:rsidRPr="003011E2">
        <w:rPr>
          <w:lang w:val="es-ES"/>
        </w:rPr>
        <w:t xml:space="preserve"> también ha influenciado en su precio.</w:t>
      </w:r>
    </w:p>
    <w:p w14:paraId="2DF99052" w14:textId="77777777" w:rsidR="00DA4EA0" w:rsidRPr="003011E2" w:rsidRDefault="00DA4EA0" w:rsidP="00DA4EA0">
      <w:pPr>
        <w:rPr>
          <w:lang w:val="es-ES"/>
        </w:rPr>
      </w:pPr>
      <w:r w:rsidRPr="003011E2">
        <w:rPr>
          <w:lang w:val="es-ES"/>
        </w:rPr>
        <w:t>Los resultados de la extracción se pueden utilizar directamente para encontrar una habitación según ciertas preferencias o utilizar como un juego de datos para estudiar el mercado.</w:t>
      </w:r>
    </w:p>
    <w:p w14:paraId="5A227221" w14:textId="77777777" w:rsidR="00D3558C" w:rsidRPr="003011E2" w:rsidRDefault="00D3558C">
      <w:pPr>
        <w:rPr>
          <w:lang w:val="es-ES"/>
        </w:rPr>
      </w:pPr>
      <w:r w:rsidRPr="003011E2">
        <w:rPr>
          <w:lang w:val="es-ES"/>
        </w:rPr>
        <w:br w:type="page"/>
      </w:r>
    </w:p>
    <w:p w14:paraId="76813BBE" w14:textId="77777777" w:rsidR="00DA4EA0" w:rsidRPr="003011E2" w:rsidRDefault="00DA4EA0" w:rsidP="00DA4EA0">
      <w:pPr>
        <w:pStyle w:val="Heading1"/>
        <w:rPr>
          <w:lang w:val="es-ES"/>
        </w:rPr>
      </w:pPr>
      <w:r w:rsidRPr="003011E2">
        <w:rPr>
          <w:lang w:val="es-ES"/>
        </w:rPr>
        <w:lastRenderedPageBreak/>
        <w:t>Agradecimientos</w:t>
      </w:r>
    </w:p>
    <w:p w14:paraId="56DDED78" w14:textId="77777777" w:rsidR="00DA4EA0" w:rsidRPr="003011E2" w:rsidRDefault="00DA4EA0" w:rsidP="00DA4EA0">
      <w:pPr>
        <w:rPr>
          <w:lang w:val="es-ES"/>
        </w:rPr>
      </w:pPr>
      <w:r w:rsidRPr="003011E2">
        <w:rPr>
          <w:lang w:val="es-ES"/>
        </w:rPr>
        <w:t xml:space="preserve">Todos los datos han sido extraídos de la página web </w:t>
      </w:r>
      <w:hyperlink r:id="rId10" w:history="1">
        <w:r w:rsidRPr="003011E2">
          <w:rPr>
            <w:rStyle w:val="Hyperlink"/>
            <w:lang w:val="es-ES"/>
          </w:rPr>
          <w:t>www.pisos.com</w:t>
        </w:r>
      </w:hyperlink>
      <w:r w:rsidRPr="003011E2">
        <w:rPr>
          <w:lang w:val="es-ES"/>
        </w:rPr>
        <w:t xml:space="preserve"> mediante una </w:t>
      </w:r>
      <w:r w:rsidR="00D150E1" w:rsidRPr="003011E2">
        <w:rPr>
          <w:lang w:val="es-ES"/>
        </w:rPr>
        <w:t>herramienta</w:t>
      </w:r>
      <w:r w:rsidRPr="003011E2">
        <w:rPr>
          <w:lang w:val="es-ES"/>
        </w:rPr>
        <w:t xml:space="preserve"> de </w:t>
      </w:r>
      <w:r w:rsidR="00D150E1" w:rsidRPr="00012862">
        <w:rPr>
          <w:i/>
          <w:lang w:val="es-ES"/>
        </w:rPr>
        <w:t xml:space="preserve">Web </w:t>
      </w:r>
      <w:proofErr w:type="spellStart"/>
      <w:r w:rsidR="00D150E1" w:rsidRPr="00012862">
        <w:rPr>
          <w:i/>
          <w:lang w:val="es-ES"/>
        </w:rPr>
        <w:t>Scraping</w:t>
      </w:r>
      <w:proofErr w:type="spellEnd"/>
      <w:r w:rsidRPr="003011E2">
        <w:rPr>
          <w:lang w:val="es-ES"/>
        </w:rPr>
        <w:t xml:space="preserve"> </w:t>
      </w:r>
      <w:r w:rsidR="00D150E1" w:rsidRPr="003011E2">
        <w:rPr>
          <w:lang w:val="es-ES"/>
        </w:rPr>
        <w:t xml:space="preserve">programada en </w:t>
      </w:r>
      <w:r w:rsidRPr="003011E2">
        <w:rPr>
          <w:lang w:val="es-ES"/>
        </w:rPr>
        <w:t xml:space="preserve">Python. </w:t>
      </w:r>
    </w:p>
    <w:p w14:paraId="1AEC01C4" w14:textId="77777777" w:rsidR="00AD2CCF" w:rsidRPr="003011E2" w:rsidRDefault="00AD2CCF" w:rsidP="00DA4EA0">
      <w:pPr>
        <w:rPr>
          <w:lang w:val="es-ES"/>
        </w:rPr>
      </w:pPr>
      <w:r w:rsidRPr="003011E2">
        <w:rPr>
          <w:lang w:val="es-ES"/>
        </w:rPr>
        <w:t xml:space="preserve">Agradecer al portal, que aparentemente, después de comprobar el fichero </w:t>
      </w:r>
      <w:r w:rsidRPr="003011E2">
        <w:rPr>
          <w:b/>
          <w:lang w:val="es-ES"/>
        </w:rPr>
        <w:t>robots.txt</w:t>
      </w:r>
      <w:r w:rsidRPr="003011E2">
        <w:rPr>
          <w:lang w:val="es-ES"/>
        </w:rPr>
        <w:t xml:space="preserve"> no decide bloquear el </w:t>
      </w:r>
      <w:proofErr w:type="spellStart"/>
      <w:r w:rsidRPr="003011E2">
        <w:rPr>
          <w:lang w:val="es-ES"/>
        </w:rPr>
        <w:t>user-agent</w:t>
      </w:r>
      <w:proofErr w:type="spellEnd"/>
      <w:r w:rsidRPr="003011E2">
        <w:rPr>
          <w:lang w:val="es-ES"/>
        </w:rPr>
        <w:t xml:space="preserve"> que utiliza la </w:t>
      </w:r>
      <w:proofErr w:type="spellStart"/>
      <w:r w:rsidRPr="003011E2">
        <w:rPr>
          <w:lang w:val="es-ES"/>
        </w:rPr>
        <w:t>libería</w:t>
      </w:r>
      <w:proofErr w:type="spellEnd"/>
      <w:r w:rsidRPr="003011E2">
        <w:rPr>
          <w:lang w:val="es-ES"/>
        </w:rPr>
        <w:t xml:space="preserve"> de Python </w:t>
      </w:r>
      <w:proofErr w:type="spellStart"/>
      <w:r w:rsidRPr="003011E2">
        <w:rPr>
          <w:i/>
          <w:lang w:val="es-ES"/>
        </w:rPr>
        <w:t>request</w:t>
      </w:r>
      <w:proofErr w:type="spellEnd"/>
      <w:r w:rsidRPr="003011E2">
        <w:rPr>
          <w:lang w:val="es-ES"/>
        </w:rPr>
        <w:t xml:space="preserve"> por defecto.</w:t>
      </w:r>
    </w:p>
    <w:p w14:paraId="6B0C88A1" w14:textId="77777777" w:rsidR="00D150E1" w:rsidRPr="003011E2" w:rsidRDefault="00D150E1" w:rsidP="00DA4EA0">
      <w:pPr>
        <w:rPr>
          <w:lang w:val="es-ES"/>
        </w:rPr>
      </w:pPr>
    </w:p>
    <w:p w14:paraId="5AE26CD1" w14:textId="77777777" w:rsidR="00D150E1" w:rsidRPr="003011E2" w:rsidRDefault="00D150E1" w:rsidP="00D150E1">
      <w:pPr>
        <w:pStyle w:val="Heading1"/>
        <w:rPr>
          <w:lang w:val="es-ES"/>
        </w:rPr>
      </w:pPr>
      <w:r w:rsidRPr="003011E2">
        <w:rPr>
          <w:lang w:val="es-ES"/>
        </w:rPr>
        <w:t>Licencia</w:t>
      </w:r>
    </w:p>
    <w:p w14:paraId="3B757028" w14:textId="77777777" w:rsidR="00D150E1" w:rsidRPr="003011E2" w:rsidRDefault="00A91D7C" w:rsidP="00D150E1">
      <w:pPr>
        <w:rPr>
          <w:lang w:val="es-ES"/>
        </w:rPr>
      </w:pPr>
      <w:r w:rsidRPr="003011E2">
        <w:rPr>
          <w:lang w:val="es-ES"/>
        </w:rPr>
        <w:t xml:space="preserve">Para mi dataset he decidido optar por la licencia ‘’ </w:t>
      </w:r>
      <w:r w:rsidRPr="003011E2">
        <w:rPr>
          <w:lang w:val="es-ES"/>
        </w:rPr>
        <w:t xml:space="preserve">CC0: </w:t>
      </w:r>
      <w:proofErr w:type="spellStart"/>
      <w:r w:rsidRPr="003011E2">
        <w:rPr>
          <w:lang w:val="es-ES"/>
        </w:rPr>
        <w:t>Public</w:t>
      </w:r>
      <w:proofErr w:type="spellEnd"/>
      <w:r w:rsidRPr="003011E2">
        <w:rPr>
          <w:lang w:val="es-ES"/>
        </w:rPr>
        <w:t xml:space="preserve"> </w:t>
      </w:r>
      <w:proofErr w:type="spellStart"/>
      <w:r w:rsidRPr="003011E2">
        <w:rPr>
          <w:lang w:val="es-ES"/>
        </w:rPr>
        <w:t>Domain</w:t>
      </w:r>
      <w:proofErr w:type="spellEnd"/>
      <w:r w:rsidRPr="003011E2">
        <w:rPr>
          <w:lang w:val="es-ES"/>
        </w:rPr>
        <w:t xml:space="preserve"> </w:t>
      </w:r>
      <w:proofErr w:type="spellStart"/>
      <w:r w:rsidRPr="003011E2">
        <w:rPr>
          <w:lang w:val="es-ES"/>
        </w:rPr>
        <w:t>License</w:t>
      </w:r>
      <w:proofErr w:type="spellEnd"/>
      <w:r w:rsidRPr="003011E2">
        <w:rPr>
          <w:lang w:val="es-ES"/>
        </w:rPr>
        <w:t>’’</w:t>
      </w:r>
      <w:sdt>
        <w:sdtPr>
          <w:rPr>
            <w:lang w:val="es-ES"/>
          </w:rPr>
          <w:id w:val="376673753"/>
          <w:citation/>
        </w:sdtPr>
        <w:sdtContent>
          <w:r w:rsidR="00166501" w:rsidRPr="003011E2">
            <w:rPr>
              <w:lang w:val="es-ES"/>
            </w:rPr>
            <w:fldChar w:fldCharType="begin"/>
          </w:r>
          <w:r w:rsidR="00166501" w:rsidRPr="003011E2">
            <w:rPr>
              <w:lang w:val="es-ES"/>
            </w:rPr>
            <w:instrText xml:space="preserve"> CITATION Cre \l 3082 </w:instrText>
          </w:r>
          <w:r w:rsidR="00166501" w:rsidRPr="003011E2">
            <w:rPr>
              <w:lang w:val="es-ES"/>
            </w:rPr>
            <w:fldChar w:fldCharType="separate"/>
          </w:r>
          <w:r w:rsidR="00481F2D" w:rsidRPr="003011E2">
            <w:rPr>
              <w:noProof/>
              <w:lang w:val="es-ES"/>
            </w:rPr>
            <w:t xml:space="preserve"> [2]</w:t>
          </w:r>
          <w:r w:rsidR="00166501" w:rsidRPr="003011E2">
            <w:rPr>
              <w:lang w:val="es-ES"/>
            </w:rPr>
            <w:fldChar w:fldCharType="end"/>
          </w:r>
        </w:sdtContent>
      </w:sdt>
      <w:r w:rsidR="00166501" w:rsidRPr="003011E2">
        <w:rPr>
          <w:lang w:val="es-ES"/>
        </w:rPr>
        <w:t xml:space="preserve"> </w:t>
      </w:r>
      <w:r w:rsidR="00794446" w:rsidRPr="003011E2">
        <w:rPr>
          <w:lang w:val="es-ES"/>
        </w:rPr>
        <w:t>.</w:t>
      </w:r>
    </w:p>
    <w:p w14:paraId="235C8D64" w14:textId="77777777" w:rsidR="00794446" w:rsidRPr="003011E2" w:rsidRDefault="00794446" w:rsidP="00D150E1">
      <w:pPr>
        <w:rPr>
          <w:lang w:val="es-ES"/>
        </w:rPr>
      </w:pPr>
      <w:r w:rsidRPr="003011E2">
        <w:rPr>
          <w:lang w:val="es-ES"/>
        </w:rPr>
        <w:t>Personalmente, soy un firme defensor de los proyectos open-</w:t>
      </w:r>
      <w:proofErr w:type="spellStart"/>
      <w:r w:rsidRPr="003011E2">
        <w:rPr>
          <w:lang w:val="es-ES"/>
        </w:rPr>
        <w:t>source</w:t>
      </w:r>
      <w:proofErr w:type="spellEnd"/>
      <w:r w:rsidRPr="003011E2">
        <w:rPr>
          <w:lang w:val="es-ES"/>
        </w:rPr>
        <w:t>, dónde el esfuerzo conjunto de la comunidad permite desarrollar grandes proyectos.</w:t>
      </w:r>
    </w:p>
    <w:p w14:paraId="30A90D85" w14:textId="77777777" w:rsidR="00794446" w:rsidRPr="003011E2" w:rsidRDefault="00794446" w:rsidP="00D150E1">
      <w:pPr>
        <w:rPr>
          <w:lang w:val="es-ES"/>
        </w:rPr>
      </w:pPr>
      <w:r w:rsidRPr="003011E2">
        <w:rPr>
          <w:lang w:val="es-ES"/>
        </w:rPr>
        <w:t>A pesar de que mi código me ha llevado un dedicación y esfuerzo, toda la información que he adquirido ya es pública, simplemente la entrego en un formato estructurado en filas y columnas.</w:t>
      </w:r>
    </w:p>
    <w:p w14:paraId="60787923" w14:textId="77777777" w:rsidR="00794446" w:rsidRPr="003011E2" w:rsidRDefault="00794446" w:rsidP="00D150E1">
      <w:pPr>
        <w:rPr>
          <w:lang w:val="es-ES"/>
        </w:rPr>
      </w:pPr>
      <w:r w:rsidRPr="003011E2">
        <w:rPr>
          <w:lang w:val="es-ES"/>
        </w:rPr>
        <w:t>El hecho de haber elegido esta licencia implica:</w:t>
      </w:r>
    </w:p>
    <w:p w14:paraId="08CC1B0B" w14:textId="77777777" w:rsidR="00794446" w:rsidRPr="003011E2" w:rsidRDefault="00794446" w:rsidP="00794446">
      <w:pPr>
        <w:pStyle w:val="ListParagraph"/>
        <w:numPr>
          <w:ilvl w:val="0"/>
          <w:numId w:val="18"/>
        </w:numPr>
        <w:rPr>
          <w:lang w:val="es-ES"/>
        </w:rPr>
      </w:pPr>
      <w:r w:rsidRPr="003011E2">
        <w:rPr>
          <w:lang w:val="es-ES"/>
        </w:rPr>
        <w:t>La persona que decide usar esta licencia renuncia a todos sus derechos de autor.</w:t>
      </w:r>
    </w:p>
    <w:p w14:paraId="19363AFB" w14:textId="77777777" w:rsidR="00794446" w:rsidRPr="003011E2" w:rsidRDefault="00794446" w:rsidP="00794446">
      <w:pPr>
        <w:pStyle w:val="ListParagraph"/>
        <w:numPr>
          <w:ilvl w:val="0"/>
          <w:numId w:val="18"/>
        </w:numPr>
        <w:rPr>
          <w:lang w:val="es-ES"/>
        </w:rPr>
      </w:pPr>
      <w:r w:rsidRPr="003011E2">
        <w:rPr>
          <w:lang w:val="es-ES"/>
        </w:rPr>
        <w:t>Cualquier persona podría copiar, distribuir y realizar trabajos (incluso con fines comerciales) sin pedir permiso.</w:t>
      </w:r>
    </w:p>
    <w:p w14:paraId="50817BAF" w14:textId="77777777" w:rsidR="00794446" w:rsidRPr="003011E2" w:rsidRDefault="00794446" w:rsidP="00794446">
      <w:pPr>
        <w:pStyle w:val="ListParagraph"/>
        <w:numPr>
          <w:ilvl w:val="0"/>
          <w:numId w:val="18"/>
        </w:numPr>
        <w:rPr>
          <w:lang w:val="es-ES"/>
        </w:rPr>
      </w:pPr>
      <w:r w:rsidRPr="003011E2">
        <w:rPr>
          <w:lang w:val="es-ES"/>
        </w:rPr>
        <w:t xml:space="preserve">La persona que ha licenciado el producto con esta </w:t>
      </w:r>
      <w:r w:rsidR="00E551D1" w:rsidRPr="003011E2">
        <w:rPr>
          <w:lang w:val="es-ES"/>
        </w:rPr>
        <w:t>licencia</w:t>
      </w:r>
      <w:r w:rsidRPr="003011E2">
        <w:rPr>
          <w:lang w:val="es-ES"/>
        </w:rPr>
        <w:t xml:space="preserve"> no ofrece ningún tipo de garantías sobre los resultados que este otorgue o posibles implicaciones legales sobre el mal uso de este.</w:t>
      </w:r>
    </w:p>
    <w:p w14:paraId="1272D3E0" w14:textId="77777777" w:rsidR="00794446" w:rsidRPr="003011E2" w:rsidRDefault="00794446" w:rsidP="00794446">
      <w:pPr>
        <w:pStyle w:val="ListParagraph"/>
        <w:numPr>
          <w:ilvl w:val="0"/>
          <w:numId w:val="18"/>
        </w:numPr>
        <w:rPr>
          <w:lang w:val="es-ES"/>
        </w:rPr>
      </w:pPr>
      <w:r w:rsidRPr="003011E2">
        <w:rPr>
          <w:lang w:val="es-ES"/>
        </w:rPr>
        <w:t>El creador de este trabajo no tiene porqué ser mencionado al usar el código.</w:t>
      </w:r>
    </w:p>
    <w:p w14:paraId="5A36F00C" w14:textId="77777777" w:rsidR="00E551D1" w:rsidRPr="003011E2" w:rsidRDefault="00E551D1">
      <w:pPr>
        <w:rPr>
          <w:lang w:val="es-ES"/>
        </w:rPr>
      </w:pPr>
      <w:r w:rsidRPr="003011E2">
        <w:rPr>
          <w:lang w:val="es-ES"/>
        </w:rPr>
        <w:br w:type="page"/>
      </w:r>
    </w:p>
    <w:p w14:paraId="08A3D4A1" w14:textId="77777777" w:rsidR="00D150E1" w:rsidRPr="003011E2" w:rsidRDefault="00D150E1" w:rsidP="00D150E1">
      <w:pPr>
        <w:pStyle w:val="Heading1"/>
        <w:rPr>
          <w:lang w:val="es-ES"/>
        </w:rPr>
      </w:pPr>
      <w:r w:rsidRPr="003011E2">
        <w:rPr>
          <w:lang w:val="es-ES"/>
        </w:rPr>
        <w:lastRenderedPageBreak/>
        <w:t>Código</w:t>
      </w:r>
    </w:p>
    <w:p w14:paraId="1020D6EB" w14:textId="77777777" w:rsidR="00D150E1" w:rsidRPr="003011E2" w:rsidRDefault="00D150E1" w:rsidP="00D150E1">
      <w:pPr>
        <w:rPr>
          <w:lang w:val="es-ES"/>
        </w:rPr>
      </w:pPr>
      <w:r w:rsidRPr="003011E2">
        <w:rPr>
          <w:lang w:val="es-ES"/>
        </w:rPr>
        <w:t>El código utilizado se puede encontrar en</w:t>
      </w:r>
      <w:r w:rsidR="007B72EE" w:rsidRPr="003011E2">
        <w:rPr>
          <w:lang w:val="es-ES"/>
        </w:rPr>
        <w:t xml:space="preserve"> </w:t>
      </w:r>
      <w:hyperlink r:id="rId11" w:history="1">
        <w:r w:rsidR="00CB2A50" w:rsidRPr="003011E2">
          <w:rPr>
            <w:rStyle w:val="Hyperlink"/>
            <w:lang w:val="es-ES"/>
          </w:rPr>
          <w:t>https://github.com/AlejandroUPC/pisos_scrapper</w:t>
        </w:r>
      </w:hyperlink>
      <w:r w:rsidR="00346BD7" w:rsidRPr="003011E2">
        <w:rPr>
          <w:lang w:val="es-ES"/>
        </w:rPr>
        <w:t xml:space="preserve">. </w:t>
      </w:r>
    </w:p>
    <w:p w14:paraId="56E1B236" w14:textId="77777777" w:rsidR="00FF4E2B" w:rsidRPr="003011E2" w:rsidRDefault="00FF4E2B" w:rsidP="00D150E1">
      <w:pPr>
        <w:rPr>
          <w:lang w:val="es-ES"/>
        </w:rPr>
      </w:pPr>
      <w:r w:rsidRPr="003011E2">
        <w:rPr>
          <w:lang w:val="es-ES"/>
        </w:rPr>
        <w:t>Algunos comentarios:</w:t>
      </w:r>
    </w:p>
    <w:p w14:paraId="2B7EAE57" w14:textId="77777777" w:rsidR="0078423F" w:rsidRPr="003011E2" w:rsidRDefault="0078423F" w:rsidP="000951B8">
      <w:pPr>
        <w:pStyle w:val="ListParagraph"/>
        <w:numPr>
          <w:ilvl w:val="0"/>
          <w:numId w:val="17"/>
        </w:numPr>
        <w:rPr>
          <w:lang w:val="es-ES"/>
        </w:rPr>
      </w:pPr>
      <w:r w:rsidRPr="003011E2">
        <w:rPr>
          <w:lang w:val="es-ES"/>
        </w:rPr>
        <w:t xml:space="preserve">Todas las funciones están complementadas con su </w:t>
      </w:r>
      <w:proofErr w:type="spellStart"/>
      <w:r w:rsidRPr="003011E2">
        <w:rPr>
          <w:lang w:val="es-ES"/>
        </w:rPr>
        <w:t>Docstring</w:t>
      </w:r>
      <w:proofErr w:type="spellEnd"/>
      <w:r w:rsidRPr="003011E2">
        <w:rPr>
          <w:lang w:val="es-ES"/>
        </w:rPr>
        <w:t xml:space="preserve"> dónde se explica brevemente su objetivo/función.</w:t>
      </w:r>
    </w:p>
    <w:p w14:paraId="35F30896" w14:textId="77777777" w:rsidR="0078423F" w:rsidRPr="003011E2" w:rsidRDefault="0078423F" w:rsidP="000951B8">
      <w:pPr>
        <w:pStyle w:val="ListParagraph"/>
        <w:numPr>
          <w:ilvl w:val="0"/>
          <w:numId w:val="17"/>
        </w:numPr>
        <w:rPr>
          <w:lang w:val="es-ES"/>
        </w:rPr>
      </w:pPr>
      <w:r w:rsidRPr="003011E2">
        <w:rPr>
          <w:lang w:val="es-ES"/>
        </w:rPr>
        <w:t xml:space="preserve">Se recomiendo leer el fichero </w:t>
      </w:r>
      <w:r w:rsidRPr="003011E2">
        <w:rPr>
          <w:b/>
          <w:lang w:val="es-ES"/>
        </w:rPr>
        <w:t>README.md</w:t>
      </w:r>
      <w:r w:rsidRPr="003011E2">
        <w:rPr>
          <w:lang w:val="es-ES"/>
        </w:rPr>
        <w:t xml:space="preserve"> que es encuentra en la capeta raíz del repositorio.</w:t>
      </w:r>
    </w:p>
    <w:p w14:paraId="479D392F" w14:textId="77777777" w:rsidR="00457B64" w:rsidRPr="003011E2" w:rsidRDefault="00457B64" w:rsidP="000951B8">
      <w:pPr>
        <w:pStyle w:val="ListParagraph"/>
        <w:numPr>
          <w:ilvl w:val="0"/>
          <w:numId w:val="17"/>
        </w:numPr>
        <w:rPr>
          <w:lang w:val="es-ES"/>
        </w:rPr>
      </w:pPr>
      <w:r w:rsidRPr="003011E2">
        <w:rPr>
          <w:lang w:val="es-ES"/>
        </w:rPr>
        <w:t>Con tal de evitar posibles restricciones por parte del</w:t>
      </w:r>
      <w:r w:rsidR="00FF4E2B" w:rsidRPr="003011E2">
        <w:rPr>
          <w:lang w:val="es-ES"/>
        </w:rPr>
        <w:t xml:space="preserve"> propietario de la web en la </w:t>
      </w:r>
      <w:proofErr w:type="spellStart"/>
      <w:r w:rsidR="00FF4E2B" w:rsidRPr="003011E2">
        <w:rPr>
          <w:lang w:val="es-ES"/>
        </w:rPr>
        <w:t>configuration</w:t>
      </w:r>
      <w:proofErr w:type="spellEnd"/>
      <w:r w:rsidR="00FF4E2B" w:rsidRPr="003011E2">
        <w:rPr>
          <w:lang w:val="es-ES"/>
        </w:rPr>
        <w:t xml:space="preserve"> (</w:t>
      </w:r>
      <w:proofErr w:type="spellStart"/>
      <w:r w:rsidR="00FF4E2B" w:rsidRPr="003011E2">
        <w:rPr>
          <w:b/>
          <w:lang w:val="es-ES"/>
        </w:rPr>
        <w:t>configuratoin</w:t>
      </w:r>
      <w:proofErr w:type="spellEnd"/>
      <w:r w:rsidR="00FF4E2B" w:rsidRPr="003011E2">
        <w:rPr>
          <w:b/>
          <w:lang w:val="es-ES"/>
        </w:rPr>
        <w:t>/main_configuration.py</w:t>
      </w:r>
      <w:r w:rsidR="00FF4E2B" w:rsidRPr="003011E2">
        <w:rPr>
          <w:lang w:val="es-ES"/>
        </w:rPr>
        <w:t xml:space="preserve">) se pueden activar la opción de añadir un </w:t>
      </w:r>
      <w:proofErr w:type="spellStart"/>
      <w:r w:rsidR="00FF4E2B" w:rsidRPr="003011E2">
        <w:rPr>
          <w:i/>
          <w:lang w:val="es-ES"/>
        </w:rPr>
        <w:t>delay</w:t>
      </w:r>
      <w:proofErr w:type="spellEnd"/>
      <w:r w:rsidR="00FF4E2B" w:rsidRPr="003011E2">
        <w:rPr>
          <w:lang w:val="es-ES"/>
        </w:rPr>
        <w:t xml:space="preserve"> entre </w:t>
      </w:r>
      <w:proofErr w:type="spellStart"/>
      <w:r w:rsidR="00FF4E2B" w:rsidRPr="003011E2">
        <w:rPr>
          <w:i/>
          <w:lang w:val="es-ES"/>
        </w:rPr>
        <w:t>requests</w:t>
      </w:r>
      <w:proofErr w:type="spellEnd"/>
      <w:r w:rsidR="00FF4E2B" w:rsidRPr="003011E2">
        <w:rPr>
          <w:lang w:val="es-ES"/>
        </w:rPr>
        <w:t xml:space="preserve"> y los segundos, se pide por favor que se utilice con valores </w:t>
      </w:r>
      <w:r w:rsidR="000951B8" w:rsidRPr="003011E2">
        <w:rPr>
          <w:lang w:val="es-ES"/>
        </w:rPr>
        <w:t>lógicos</w:t>
      </w:r>
      <w:r w:rsidR="00FF4E2B" w:rsidRPr="003011E2">
        <w:rPr>
          <w:lang w:val="es-ES"/>
        </w:rPr>
        <w:t>.</w:t>
      </w:r>
    </w:p>
    <w:p w14:paraId="75A79FFB" w14:textId="77777777" w:rsidR="00D150E1" w:rsidRPr="003011E2" w:rsidRDefault="00D150E1" w:rsidP="00D150E1">
      <w:pPr>
        <w:pStyle w:val="Heading1"/>
        <w:rPr>
          <w:lang w:val="es-ES"/>
        </w:rPr>
      </w:pPr>
      <w:r w:rsidRPr="003011E2">
        <w:rPr>
          <w:lang w:val="es-ES"/>
        </w:rPr>
        <w:t>Dataset</w:t>
      </w:r>
    </w:p>
    <w:p w14:paraId="3AB14D34" w14:textId="77777777" w:rsidR="00D150E1" w:rsidRPr="003011E2" w:rsidRDefault="00D150E1" w:rsidP="00D150E1">
      <w:pPr>
        <w:rPr>
          <w:lang w:val="es-ES"/>
        </w:rPr>
      </w:pPr>
      <w:r w:rsidRPr="003011E2">
        <w:rPr>
          <w:lang w:val="es-ES"/>
        </w:rPr>
        <w:t xml:space="preserve">El dataset se puede encontrar en </w:t>
      </w:r>
      <w:hyperlink r:id="rId12" w:history="1">
        <w:r w:rsidR="000951B8" w:rsidRPr="003011E2">
          <w:rPr>
            <w:rStyle w:val="Hyperlink"/>
            <w:lang w:val="es-ES"/>
          </w:rPr>
          <w:t>https://github.com/AlejandroUPC/pisos_scrapper</w:t>
        </w:r>
        <w:r w:rsidR="000951B8" w:rsidRPr="003011E2">
          <w:rPr>
            <w:rStyle w:val="Hyperlink"/>
            <w:lang w:val="es-ES"/>
          </w:rPr>
          <w:t xml:space="preserve"> bajo el nombre </w:t>
        </w:r>
        <w:r w:rsidR="000951B8" w:rsidRPr="003011E2">
          <w:rPr>
            <w:rStyle w:val="Hyperlink"/>
            <w:b/>
            <w:lang w:val="es-ES"/>
          </w:rPr>
          <w:t>Global_29-10-2019.csv</w:t>
        </w:r>
      </w:hyperlink>
      <w:r w:rsidR="006C795D" w:rsidRPr="003011E2">
        <w:rPr>
          <w:lang w:val="es-ES"/>
        </w:rPr>
        <w:t>.</w:t>
      </w:r>
    </w:p>
    <w:p w14:paraId="3EEBA8D2" w14:textId="77777777" w:rsidR="000951B8" w:rsidRPr="003011E2" w:rsidRDefault="000951B8" w:rsidP="00D150E1">
      <w:pPr>
        <w:rPr>
          <w:lang w:val="es-ES"/>
        </w:rPr>
      </w:pPr>
    </w:p>
    <w:p w14:paraId="71B84D76" w14:textId="77777777" w:rsidR="00481F2D" w:rsidRPr="003011E2" w:rsidRDefault="00481F2D">
      <w:pPr>
        <w:rPr>
          <w:lang w:val="es-ES"/>
        </w:rPr>
      </w:pPr>
      <w:r w:rsidRPr="003011E2">
        <w:rPr>
          <w:lang w:val="es-ES"/>
        </w:rPr>
        <w:br w:type="page"/>
      </w:r>
    </w:p>
    <w:sdt>
      <w:sdtPr>
        <w:rPr>
          <w:lang w:val="es-ES"/>
        </w:rPr>
        <w:id w:val="3829932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595959" w:themeColor="text1" w:themeTint="A6"/>
          <w:sz w:val="22"/>
        </w:rPr>
      </w:sdtEndPr>
      <w:sdtContent>
        <w:p w14:paraId="4680AB84" w14:textId="77777777" w:rsidR="00166501" w:rsidRPr="003011E2" w:rsidRDefault="00166501">
          <w:pPr>
            <w:pStyle w:val="Heading1"/>
            <w:rPr>
              <w:lang w:val="es-ES"/>
            </w:rPr>
          </w:pPr>
          <w:r w:rsidRPr="003011E2">
            <w:rPr>
              <w:lang w:val="es-ES"/>
            </w:rPr>
            <w:t>Bibliografía</w:t>
          </w:r>
        </w:p>
        <w:sdt>
          <w:sdtPr>
            <w:rPr>
              <w:lang w:val="es-ES"/>
            </w:rPr>
            <w:id w:val="111145805"/>
            <w:bibliography/>
          </w:sdtPr>
          <w:sdtContent>
            <w:p w14:paraId="5140C656" w14:textId="77777777" w:rsidR="00481F2D" w:rsidRPr="003011E2" w:rsidRDefault="00166501">
              <w:pPr>
                <w:rPr>
                  <w:noProof/>
                  <w:lang w:val="es-ES"/>
                </w:rPr>
              </w:pPr>
              <w:r w:rsidRPr="003011E2">
                <w:rPr>
                  <w:lang w:val="es-ES"/>
                </w:rPr>
                <w:fldChar w:fldCharType="begin"/>
              </w:r>
              <w:r w:rsidRPr="003011E2">
                <w:rPr>
                  <w:lang w:val="es-ES"/>
                </w:rPr>
                <w:instrText xml:space="preserve"> BIBLIOGRAPHY </w:instrText>
              </w:r>
              <w:r w:rsidRPr="003011E2">
                <w:rPr>
                  <w:lang w:val="es-E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9"/>
                <w:gridCol w:w="8341"/>
              </w:tblGrid>
              <w:tr w:rsidR="00481F2D" w:rsidRPr="003011E2" w14:paraId="626FC691" w14:textId="77777777">
                <w:trPr>
                  <w:divId w:val="14251039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05B3D9" w14:textId="77777777" w:rsidR="00481F2D" w:rsidRPr="003011E2" w:rsidRDefault="00481F2D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 w:rsidRPr="003011E2"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D1672C" w14:textId="77777777" w:rsidR="00481F2D" w:rsidRPr="003011E2" w:rsidRDefault="00481F2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3011E2">
                      <w:rPr>
                        <w:noProof/>
                        <w:lang w:val="es-ES"/>
                      </w:rPr>
                      <w:t>Once, "Lista de Provincias con Prefijo," [Online]. Available: ftp://ftp.once.es/pub/utt/bibliotecnia/Miscelanea/Mapas/Mapa_auton%F3mico_de_Espa%F1a.docx.</w:t>
                    </w:r>
                  </w:p>
                </w:tc>
              </w:tr>
              <w:tr w:rsidR="00481F2D" w:rsidRPr="003011E2" w14:paraId="39415780" w14:textId="77777777">
                <w:trPr>
                  <w:divId w:val="14251039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1A2BB" w14:textId="77777777" w:rsidR="00481F2D" w:rsidRPr="003011E2" w:rsidRDefault="00481F2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3011E2"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6CDC04" w14:textId="77777777" w:rsidR="00481F2D" w:rsidRPr="003011E2" w:rsidRDefault="00481F2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3011E2">
                      <w:rPr>
                        <w:noProof/>
                        <w:lang w:val="es-ES"/>
                      </w:rPr>
                      <w:t>C. Commons, "CC0 1.0 Universal," Creative Commons, [Online]. Available: https://creativecommons.org/publicdomain/zero/1.0/.</w:t>
                    </w:r>
                  </w:p>
                </w:tc>
              </w:tr>
              <w:tr w:rsidR="00481F2D" w:rsidRPr="003011E2" w14:paraId="3EB71AFA" w14:textId="77777777">
                <w:trPr>
                  <w:divId w:val="14251039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C69F5F" w14:textId="77777777" w:rsidR="00481F2D" w:rsidRPr="003011E2" w:rsidRDefault="00481F2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3011E2"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DCB922" w14:textId="77777777" w:rsidR="00481F2D" w:rsidRPr="003011E2" w:rsidRDefault="00481F2D">
                    <w:pPr>
                      <w:pStyle w:val="Bibliography"/>
                      <w:rPr>
                        <w:noProof/>
                        <w:lang w:val="es-ES"/>
                      </w:rPr>
                    </w:pPr>
                    <w:r w:rsidRPr="003011E2">
                      <w:rPr>
                        <w:noProof/>
                        <w:lang w:val="es-ES"/>
                      </w:rPr>
                      <w:t xml:space="preserve">Laia Subirats Maté and Mireia Calvo González, Web scraping, UOC, 2019. </w:t>
                    </w:r>
                  </w:p>
                </w:tc>
              </w:tr>
            </w:tbl>
            <w:p w14:paraId="1192C98E" w14:textId="77777777" w:rsidR="00481F2D" w:rsidRPr="003011E2" w:rsidRDefault="00481F2D">
              <w:pPr>
                <w:divId w:val="1425103928"/>
                <w:rPr>
                  <w:rFonts w:eastAsia="Times New Roman"/>
                  <w:noProof/>
                  <w:lang w:val="es-ES"/>
                </w:rPr>
              </w:pPr>
            </w:p>
            <w:p w14:paraId="474B132B" w14:textId="77777777" w:rsidR="00A91D7C" w:rsidRPr="003011E2" w:rsidRDefault="00166501" w:rsidP="00481F2D">
              <w:pPr>
                <w:rPr>
                  <w:lang w:val="es-ES"/>
                </w:rPr>
              </w:pPr>
              <w:r w:rsidRPr="003011E2">
                <w:rPr>
                  <w:b/>
                  <w:bCs/>
                  <w:noProof/>
                  <w:lang w:val="es-ES"/>
                </w:rPr>
                <w:fldChar w:fldCharType="end"/>
              </w:r>
            </w:p>
          </w:sdtContent>
        </w:sdt>
      </w:sdtContent>
    </w:sdt>
    <w:p w14:paraId="262B3682" w14:textId="77777777" w:rsidR="000951B8" w:rsidRPr="003011E2" w:rsidRDefault="000951B8" w:rsidP="000951B8">
      <w:pPr>
        <w:pStyle w:val="Heading1"/>
        <w:rPr>
          <w:lang w:val="es-ES"/>
        </w:rPr>
      </w:pPr>
      <w:r w:rsidRPr="003011E2">
        <w:rPr>
          <w:lang w:val="es-ES"/>
        </w:rPr>
        <w:t>Contribuciones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0951B8" w:rsidRPr="003011E2" w14:paraId="25CC52DB" w14:textId="77777777" w:rsidTr="00D162C0">
        <w:trPr>
          <w:jc w:val="center"/>
        </w:trPr>
        <w:tc>
          <w:tcPr>
            <w:tcW w:w="4315" w:type="dxa"/>
            <w:shd w:val="clear" w:color="auto" w:fill="C9F7F1" w:themeFill="accent6" w:themeFillTint="33"/>
          </w:tcPr>
          <w:p w14:paraId="62D6E38E" w14:textId="77777777" w:rsidR="000951B8" w:rsidRPr="003011E2" w:rsidRDefault="000951B8" w:rsidP="000951B8">
            <w:pPr>
              <w:jc w:val="center"/>
              <w:rPr>
                <w:b/>
                <w:lang w:val="es-ES"/>
              </w:rPr>
            </w:pPr>
            <w:r w:rsidRPr="003011E2">
              <w:rPr>
                <w:b/>
                <w:lang w:val="es-ES"/>
              </w:rPr>
              <w:t>Contribuciones</w:t>
            </w:r>
          </w:p>
        </w:tc>
        <w:tc>
          <w:tcPr>
            <w:tcW w:w="4315" w:type="dxa"/>
            <w:shd w:val="clear" w:color="auto" w:fill="C9F7F1" w:themeFill="accent6" w:themeFillTint="33"/>
          </w:tcPr>
          <w:p w14:paraId="68E49F9E" w14:textId="77777777" w:rsidR="000951B8" w:rsidRPr="003011E2" w:rsidRDefault="000951B8" w:rsidP="000951B8">
            <w:pPr>
              <w:jc w:val="center"/>
              <w:rPr>
                <w:b/>
                <w:lang w:val="es-ES"/>
              </w:rPr>
            </w:pPr>
            <w:r w:rsidRPr="003011E2">
              <w:rPr>
                <w:b/>
                <w:lang w:val="es-ES"/>
              </w:rPr>
              <w:t>Firma</w:t>
            </w:r>
          </w:p>
        </w:tc>
      </w:tr>
      <w:tr w:rsidR="000951B8" w:rsidRPr="003011E2" w14:paraId="34B95E1C" w14:textId="77777777" w:rsidTr="000951B8">
        <w:trPr>
          <w:jc w:val="center"/>
        </w:trPr>
        <w:tc>
          <w:tcPr>
            <w:tcW w:w="4315" w:type="dxa"/>
          </w:tcPr>
          <w:p w14:paraId="2A9368F6" w14:textId="77777777" w:rsidR="000951B8" w:rsidRPr="003011E2" w:rsidRDefault="000951B8" w:rsidP="000951B8">
            <w:pPr>
              <w:jc w:val="center"/>
              <w:rPr>
                <w:lang w:val="es-ES"/>
              </w:rPr>
            </w:pPr>
            <w:r w:rsidRPr="003011E2">
              <w:rPr>
                <w:lang w:val="es-ES"/>
              </w:rPr>
              <w:t>Investigación previa</w:t>
            </w:r>
          </w:p>
        </w:tc>
        <w:tc>
          <w:tcPr>
            <w:tcW w:w="4315" w:type="dxa"/>
          </w:tcPr>
          <w:p w14:paraId="742E7131" w14:textId="77777777" w:rsidR="000951B8" w:rsidRPr="003011E2" w:rsidRDefault="000951B8" w:rsidP="000951B8">
            <w:pPr>
              <w:jc w:val="center"/>
              <w:rPr>
                <w:lang w:val="es-ES"/>
              </w:rPr>
            </w:pPr>
            <w:r w:rsidRPr="003011E2">
              <w:rPr>
                <w:lang w:val="es-ES"/>
              </w:rPr>
              <w:t>Alejandro Martínez Otal</w:t>
            </w:r>
          </w:p>
        </w:tc>
      </w:tr>
      <w:tr w:rsidR="000951B8" w:rsidRPr="003011E2" w14:paraId="3F6193DB" w14:textId="77777777" w:rsidTr="000951B8">
        <w:trPr>
          <w:jc w:val="center"/>
        </w:trPr>
        <w:tc>
          <w:tcPr>
            <w:tcW w:w="4315" w:type="dxa"/>
          </w:tcPr>
          <w:p w14:paraId="465C3502" w14:textId="77777777" w:rsidR="000951B8" w:rsidRPr="003011E2" w:rsidRDefault="000951B8" w:rsidP="000951B8">
            <w:pPr>
              <w:jc w:val="center"/>
              <w:rPr>
                <w:lang w:val="es-ES"/>
              </w:rPr>
            </w:pPr>
            <w:r w:rsidRPr="003011E2">
              <w:rPr>
                <w:lang w:val="es-ES"/>
              </w:rPr>
              <w:t>Redacción de las respuestas</w:t>
            </w:r>
          </w:p>
        </w:tc>
        <w:tc>
          <w:tcPr>
            <w:tcW w:w="4315" w:type="dxa"/>
          </w:tcPr>
          <w:p w14:paraId="5A6A6996" w14:textId="77777777" w:rsidR="000951B8" w:rsidRPr="003011E2" w:rsidRDefault="000951B8" w:rsidP="000951B8">
            <w:pPr>
              <w:jc w:val="center"/>
              <w:rPr>
                <w:lang w:val="es-ES"/>
              </w:rPr>
            </w:pPr>
            <w:r w:rsidRPr="003011E2">
              <w:rPr>
                <w:lang w:val="es-ES"/>
              </w:rPr>
              <w:t>Alejandro Martínez Otal</w:t>
            </w:r>
          </w:p>
        </w:tc>
      </w:tr>
      <w:tr w:rsidR="000951B8" w:rsidRPr="003011E2" w14:paraId="4674EA0A" w14:textId="77777777" w:rsidTr="000951B8">
        <w:trPr>
          <w:jc w:val="center"/>
        </w:trPr>
        <w:tc>
          <w:tcPr>
            <w:tcW w:w="4315" w:type="dxa"/>
          </w:tcPr>
          <w:p w14:paraId="1D7215C6" w14:textId="77777777" w:rsidR="000951B8" w:rsidRPr="003011E2" w:rsidRDefault="000951B8" w:rsidP="000951B8">
            <w:pPr>
              <w:jc w:val="center"/>
              <w:rPr>
                <w:lang w:val="es-ES"/>
              </w:rPr>
            </w:pPr>
            <w:r w:rsidRPr="003011E2">
              <w:rPr>
                <w:lang w:val="es-ES"/>
              </w:rPr>
              <w:t>Desarrollo código</w:t>
            </w:r>
          </w:p>
        </w:tc>
        <w:tc>
          <w:tcPr>
            <w:tcW w:w="4315" w:type="dxa"/>
          </w:tcPr>
          <w:p w14:paraId="3CB9FEE8" w14:textId="77777777" w:rsidR="000951B8" w:rsidRPr="003011E2" w:rsidRDefault="000951B8" w:rsidP="000951B8">
            <w:pPr>
              <w:jc w:val="center"/>
              <w:rPr>
                <w:lang w:val="es-ES"/>
              </w:rPr>
            </w:pPr>
            <w:r w:rsidRPr="003011E2">
              <w:rPr>
                <w:lang w:val="es-ES"/>
              </w:rPr>
              <w:t>Alejandro Martínez Otal</w:t>
            </w:r>
          </w:p>
        </w:tc>
      </w:tr>
    </w:tbl>
    <w:p w14:paraId="0E4360B8" w14:textId="77777777" w:rsidR="000951B8" w:rsidRPr="003011E2" w:rsidRDefault="000951B8" w:rsidP="000951B8">
      <w:pPr>
        <w:rPr>
          <w:lang w:val="es-ES"/>
        </w:rPr>
      </w:pPr>
    </w:p>
    <w:p w14:paraId="49E23993" w14:textId="77777777" w:rsidR="00A91D7C" w:rsidRPr="003011E2" w:rsidRDefault="00A91D7C" w:rsidP="000951B8">
      <w:pPr>
        <w:rPr>
          <w:lang w:val="es-ES"/>
        </w:rPr>
      </w:pPr>
    </w:p>
    <w:sectPr w:rsidR="00A91D7C" w:rsidRPr="003011E2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56CF" w14:textId="77777777" w:rsidR="009C2D76" w:rsidRDefault="009C2D76" w:rsidP="00C6554A">
      <w:pPr>
        <w:spacing w:before="0" w:after="0" w:line="240" w:lineRule="auto"/>
      </w:pPr>
      <w:r>
        <w:separator/>
      </w:r>
    </w:p>
  </w:endnote>
  <w:endnote w:type="continuationSeparator" w:id="0">
    <w:p w14:paraId="6501EE04" w14:textId="77777777" w:rsidR="009C2D76" w:rsidRDefault="009C2D7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F44E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39C3" w14:textId="77777777" w:rsidR="009C2D76" w:rsidRDefault="009C2D7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1BFEB6E" w14:textId="77777777" w:rsidR="009C2D76" w:rsidRDefault="009C2D7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13B82"/>
    <w:multiLevelType w:val="hybridMultilevel"/>
    <w:tmpl w:val="54E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70303BE"/>
    <w:multiLevelType w:val="hybridMultilevel"/>
    <w:tmpl w:val="93E8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21299"/>
    <w:multiLevelType w:val="hybridMultilevel"/>
    <w:tmpl w:val="3AC0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C"/>
    <w:rsid w:val="00012862"/>
    <w:rsid w:val="00032714"/>
    <w:rsid w:val="000951B8"/>
    <w:rsid w:val="00166501"/>
    <w:rsid w:val="002554CD"/>
    <w:rsid w:val="0027750F"/>
    <w:rsid w:val="002936E1"/>
    <w:rsid w:val="00293B83"/>
    <w:rsid w:val="002B4294"/>
    <w:rsid w:val="002B5ABC"/>
    <w:rsid w:val="003011E2"/>
    <w:rsid w:val="003045C1"/>
    <w:rsid w:val="0033075C"/>
    <w:rsid w:val="00333D0D"/>
    <w:rsid w:val="00346BD7"/>
    <w:rsid w:val="00362807"/>
    <w:rsid w:val="00457B64"/>
    <w:rsid w:val="00481F2D"/>
    <w:rsid w:val="004C049F"/>
    <w:rsid w:val="005000E2"/>
    <w:rsid w:val="0052668F"/>
    <w:rsid w:val="006A3CE7"/>
    <w:rsid w:val="006C795D"/>
    <w:rsid w:val="0072092D"/>
    <w:rsid w:val="0078423F"/>
    <w:rsid w:val="00794446"/>
    <w:rsid w:val="007B695B"/>
    <w:rsid w:val="007B72EE"/>
    <w:rsid w:val="0090023F"/>
    <w:rsid w:val="00997E51"/>
    <w:rsid w:val="009C2D76"/>
    <w:rsid w:val="00A40A37"/>
    <w:rsid w:val="00A91D7C"/>
    <w:rsid w:val="00AD2CCF"/>
    <w:rsid w:val="00B274DE"/>
    <w:rsid w:val="00C6554A"/>
    <w:rsid w:val="00CA0588"/>
    <w:rsid w:val="00CB2A50"/>
    <w:rsid w:val="00CD105F"/>
    <w:rsid w:val="00D1394A"/>
    <w:rsid w:val="00D150E1"/>
    <w:rsid w:val="00D162C0"/>
    <w:rsid w:val="00D3558C"/>
    <w:rsid w:val="00D703DB"/>
    <w:rsid w:val="00DA4EA0"/>
    <w:rsid w:val="00E03ED1"/>
    <w:rsid w:val="00E551D1"/>
    <w:rsid w:val="00ED7C44"/>
    <w:rsid w:val="00F26C84"/>
    <w:rsid w:val="00F93496"/>
    <w:rsid w:val="00FF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A19FC"/>
  <w15:chartTrackingRefBased/>
  <w15:docId w15:val="{682ED3B4-7113-457D-8594-FCF78B52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D703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D1394A"/>
    <w:pPr>
      <w:ind w:left="720"/>
      <w:contextualSpacing/>
    </w:pPr>
  </w:style>
  <w:style w:type="table" w:styleId="TableGrid">
    <w:name w:val="Table Grid"/>
    <w:basedOn w:val="TableNormal"/>
    <w:uiPriority w:val="39"/>
    <w:rsid w:val="000951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16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jandroUPC/pisos_scrapper%20bajo%20el%20nombre%20Global_29-10-2019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jandroUPC/pisos_scrapp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piso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z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Cre</b:Tag>
    <b:SourceType>InternetSite</b:SourceType>
    <b:Guid>{78073BED-F7DB-4C72-86A6-2808D9A923AE}</b:Guid>
    <b:Author>
      <b:Author>
        <b:NameList>
          <b:Person>
            <b:Last>Commons</b:Last>
            <b:First>Creative</b:First>
          </b:Person>
        </b:NameList>
      </b:Author>
    </b:Author>
    <b:Title>CC0 1.0 Universal </b:Title>
    <b:ProductionCompany>Creative Commons</b:ProductionCompany>
    <b:URL>https://creativecommons.org/publicdomain/zero/1.0/</b:URL>
    <b:RefOrder>2</b:RefOrder>
  </b:Source>
  <b:Source>
    <b:Tag>Onc</b:Tag>
    <b:SourceType>InternetSite</b:SourceType>
    <b:Guid>{371CBEFE-78B6-4D61-B7A1-263FE086AA77}</b:Guid>
    <b:Author>
      <b:Author>
        <b:NameList>
          <b:Person>
            <b:Last>Once</b:Last>
          </b:Person>
        </b:NameList>
      </b:Author>
    </b:Author>
    <b:Title>Lista de Provincias con Prefijo</b:Title>
    <b:URL>ftp://ftp.once.es/pub/utt/bibliotecnia/Miscelanea/Mapas/Mapa_auton%F3mico_de_Espa%F1a.docx</b:URL>
    <b:RefOrder>1</b:RefOrder>
  </b:Source>
  <b:Source>
    <b:Tag>Lai19</b:Tag>
    <b:SourceType>Book</b:SourceType>
    <b:Guid>{261483D2-70BF-4E8F-BBCB-03D336278571}</b:Guid>
    <b:Author>
      <b:Author>
        <b:Corporate>Laia Subirats Maté and Mireia Calvo González</b:Corporate>
      </b:Author>
    </b:Author>
    <b:Title>Web scraping</b:Title>
    <b:Year>2019</b:Year>
    <b:Publisher>UOC</b:Publisher>
    <b:RefOrder>3</b:RefOrder>
  </b:Source>
</b:Sources>
</file>

<file path=customXml/itemProps1.xml><?xml version="1.0" encoding="utf-8"?>
<ds:datastoreItem xmlns:ds="http://schemas.openxmlformats.org/officeDocument/2006/customXml" ds:itemID="{FE7338F8-81E2-4BE3-B5F7-FBFF6B3E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0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Otal, Alejandro</dc:creator>
  <cp:keywords/>
  <dc:description/>
  <cp:lastModifiedBy>Martinez Otal, Alejandro</cp:lastModifiedBy>
  <cp:revision>38</cp:revision>
  <cp:lastPrinted>2019-10-29T22:12:00Z</cp:lastPrinted>
  <dcterms:created xsi:type="dcterms:W3CDTF">2019-10-29T09:32:00Z</dcterms:created>
  <dcterms:modified xsi:type="dcterms:W3CDTF">2019-10-29T22:12:00Z</dcterms:modified>
</cp:coreProperties>
</file>